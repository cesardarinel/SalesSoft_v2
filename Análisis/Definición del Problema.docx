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AE" w:rsidRDefault="000F13B3" w:rsidP="000F13B3">
      <w:pPr>
        <w:pStyle w:val="Ttulo1"/>
      </w:pPr>
      <w:bookmarkStart w:id="0" w:name="_Toc292919961"/>
      <w:r>
        <w:t>Definición del Problema</w:t>
      </w:r>
      <w:bookmarkEnd w:id="0"/>
    </w:p>
    <w:sdt>
      <w:sdtPr>
        <w:alias w:val="Definición del Problema"/>
        <w:tag w:val="Definición del Problema"/>
        <w:id w:val="-1245800500"/>
        <w:lock w:val="sdtLocked"/>
        <w:placeholder>
          <w:docPart w:val="B713776DBFC54F0D88A2ADBFB89C1063"/>
        </w:placeholder>
      </w:sdtPr>
      <w:sdtEndPr>
        <w:rPr>
          <w:caps w:val="0"/>
          <w:color w:val="auto"/>
          <w:spacing w:val="0"/>
          <w:sz w:val="22"/>
          <w:szCs w:val="22"/>
        </w:rPr>
      </w:sdtEndPr>
      <w:sdtContent>
        <w:p w:rsidR="005032DF" w:rsidRPr="005032DF" w:rsidRDefault="005032DF" w:rsidP="005032DF">
          <w:pPr>
            <w:pStyle w:val="Ttulo2"/>
          </w:pPr>
          <w:r w:rsidRPr="005032DF">
            <w:t>Se des</w:t>
          </w:r>
          <w:r>
            <w:t>e</w:t>
          </w:r>
          <w:r w:rsidRPr="005032DF">
            <w:t>a una aplicación que permita gestionar las principales operaciones de una pequeña tienda informatica que vende hardware, periféricos y software. En la empresa se maneja el inventario, la facturación y el acceso a reportes cotidianos.</w:t>
          </w:r>
        </w:p>
        <w:p w:rsidR="005032DF" w:rsidRPr="005032DF" w:rsidRDefault="005032DF" w:rsidP="005032DF">
          <w:pPr>
            <w:pStyle w:val="Ttulo2"/>
          </w:pPr>
          <w:r w:rsidRPr="005032DF">
            <w:t>Cuando un cliente llega a la tienda, busca los productos que le interesan y pasa y pasa al área de facturación y caja, desde la cual la secretaria le pide el código de membresía del cliente si lo tiene, le pregunta si la factura será con comprobante fiscal, lee el código de barra de los productos, pregunta la forma de pago que hará el liente y luego imprimirá la factura y se la entregará al mismo.</w:t>
          </w:r>
        </w:p>
        <w:p w:rsidR="005032DF" w:rsidRPr="005032DF" w:rsidRDefault="005032DF" w:rsidP="005032DF">
          <w:pPr>
            <w:pStyle w:val="Ttulo2"/>
          </w:pPr>
          <w:r w:rsidRPr="005032DF">
            <w:t>La factura es luego verificada en la puerta de salida donde es marcada como despachada.</w:t>
          </w:r>
        </w:p>
        <w:p w:rsidR="005032DF" w:rsidRPr="005032DF" w:rsidRDefault="005032DF" w:rsidP="005032DF">
          <w:pPr>
            <w:pStyle w:val="Ttulo2"/>
          </w:pPr>
          <w:r w:rsidRPr="005032DF">
            <w:t>Si el cliente no desea hacer la compra con membresía se le pide el nombre, telefono, y dirección. SI el cliente tien</w:t>
          </w:r>
          <w:r>
            <w:t>e</w:t>
          </w:r>
          <w:r w:rsidRPr="005032DF">
            <w:t xml:space="preserve"> una mebresía se lee su código y el sistema le aplica automáticamente un 10% de descuento. Capturando desde la base de datos todos sus datos personales.</w:t>
          </w:r>
        </w:p>
        <w:p w:rsidR="005032DF" w:rsidRPr="005032DF" w:rsidRDefault="005032DF" w:rsidP="005032DF">
          <w:pPr>
            <w:pStyle w:val="Ttulo2"/>
          </w:pPr>
          <w:r w:rsidRPr="005032DF">
            <w:t>Para gestionar el inventario, se tienen varios almacenes en la tienda, los cuales se dividen por área y estas a tu vez por estantes. Dentro de un estante se guardan los productos.</w:t>
          </w:r>
        </w:p>
        <w:p w:rsidR="005032DF" w:rsidRPr="005032DF" w:rsidRDefault="005032DF" w:rsidP="005032DF">
          <w:pPr>
            <w:pStyle w:val="Ttulo2"/>
          </w:pPr>
          <w:r w:rsidRPr="005032DF">
            <w:t>Cuando un producto es facturado este se descuenta de existencia.</w:t>
          </w:r>
        </w:p>
        <w:p w:rsidR="005032DF" w:rsidRPr="005032DF" w:rsidRDefault="005032DF" w:rsidP="005032DF">
          <w:pPr>
            <w:pStyle w:val="Ttulo2"/>
          </w:pPr>
          <w:r w:rsidRPr="005032DF">
            <w:t>Se desea tener un reporte que muestre para cada almacén cuantos y cuales productos fueron despachados, y un cuadro que muestre cuales productos están en su nivel de reorden (baja existencia).</w:t>
          </w:r>
        </w:p>
        <w:p w:rsidR="005032DF" w:rsidRPr="005032DF" w:rsidRDefault="005032DF" w:rsidP="005032DF">
          <w:pPr>
            <w:pStyle w:val="Ttulo2"/>
          </w:pPr>
          <w:r w:rsidRPr="005032DF">
            <w:t>Para gestionarla facturación, cada empleado tiene un usuario y contraseña que le permite registrar facturas en un cuadre independiente de los demás facturadores.</w:t>
          </w:r>
        </w:p>
        <w:p w:rsidR="005032DF" w:rsidRPr="005032DF" w:rsidRDefault="005032DF" w:rsidP="005032DF">
          <w:pPr>
            <w:pStyle w:val="Ttulo2"/>
          </w:pPr>
          <w:r w:rsidRPr="005032DF">
            <w:t>Los facturadores pueden registrar nuevas facturas, nuevos clientes, modificar datos no identificadores de clientes, añadir productos a facturas, registrar cobros e imprimir facturas.</w:t>
          </w:r>
        </w:p>
        <w:p w:rsidR="005032DF" w:rsidRPr="005032DF" w:rsidRDefault="005032DF" w:rsidP="005032DF">
          <w:pPr>
            <w:pStyle w:val="Ttulo2"/>
          </w:pPr>
          <w:r w:rsidRPr="005032DF">
            <w:lastRenderedPageBreak/>
            <w:t>Sólo los empleados supervisores podrán modificar facturas que no hayan sido cobradas.</w:t>
          </w:r>
        </w:p>
        <w:p w:rsidR="005032DF" w:rsidRPr="005032DF" w:rsidRDefault="005032DF" w:rsidP="005032DF">
          <w:pPr>
            <w:pStyle w:val="Ttulo2"/>
          </w:pPr>
          <w:r w:rsidRPr="005032DF">
            <w:t>Al final del día se desea poder imprimir un reporte de las facturas que cada facturador registro y de los cobros realizados.</w:t>
          </w:r>
        </w:p>
        <w:p w:rsidR="005032DF" w:rsidRPr="005032DF" w:rsidRDefault="005032DF" w:rsidP="005032DF">
          <w:pPr>
            <w:pStyle w:val="Ttulo2"/>
          </w:pPr>
          <w:r w:rsidRPr="005032DF">
            <w:t>Se permitirá dar de alta y modificar empleados en el programa, especificar el tipo de empleado (facturador, supervisor, gerente, administrador del sistema) y gestionar sus credenciales de seguridadd.</w:t>
          </w:r>
        </w:p>
        <w:p w:rsidR="005032DF" w:rsidRPr="005032DF" w:rsidRDefault="005032DF" w:rsidP="005032DF">
          <w:pPr>
            <w:pStyle w:val="Ttulo2"/>
          </w:pPr>
          <w:r w:rsidRPr="005032DF">
            <w:t>Toda esta información será soportada por una base de datos.</w:t>
          </w:r>
        </w:p>
        <w:p w:rsidR="005032DF" w:rsidRPr="005032DF" w:rsidRDefault="005032DF" w:rsidP="005032DF"/>
        <w:p w:rsidR="00BA3C36" w:rsidRDefault="00FC1881" w:rsidP="005032DF"/>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BA3C36"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292919961" w:history="1">
            <w:r w:rsidRPr="00AA53D0">
              <w:rPr>
                <w:rStyle w:val="Hipervnculo"/>
                <w:noProof/>
              </w:rPr>
              <w:t>Definición del Problema</w:t>
            </w:r>
            <w:r>
              <w:rPr>
                <w:noProof/>
                <w:webHidden/>
              </w:rPr>
              <w:tab/>
            </w:r>
            <w:r>
              <w:rPr>
                <w:noProof/>
                <w:webHidden/>
              </w:rPr>
              <w:fldChar w:fldCharType="begin"/>
            </w:r>
            <w:r>
              <w:rPr>
                <w:noProof/>
                <w:webHidden/>
              </w:rPr>
              <w:instrText xml:space="preserve"> PAGEREF _Toc292919961 \h </w:instrText>
            </w:r>
            <w:r>
              <w:rPr>
                <w:noProof/>
                <w:webHidden/>
              </w:rPr>
            </w:r>
            <w:r>
              <w:rPr>
                <w:noProof/>
                <w:webHidden/>
              </w:rPr>
              <w:fldChar w:fldCharType="separate"/>
            </w:r>
            <w:r w:rsidR="005032DF">
              <w:rPr>
                <w:noProof/>
                <w:webHidden/>
              </w:rPr>
              <w:t>1</w:t>
            </w:r>
            <w:r>
              <w:rPr>
                <w:noProof/>
                <w:webHidden/>
              </w:rPr>
              <w:fldChar w:fldCharType="end"/>
            </w:r>
          </w:hyperlink>
        </w:p>
        <w:p w:rsidR="00EC1249" w:rsidRDefault="00BA3C36" w:rsidP="00EC1249">
          <w:pPr>
            <w:pStyle w:val="TDC1"/>
          </w:pPr>
          <w:r>
            <w:rPr>
              <w:b/>
              <w:bCs/>
              <w:lang w:val="es-ES"/>
            </w:rPr>
            <w:fldChar w:fldCharType="end"/>
          </w:r>
          <w:r w:rsidR="00EC1249">
            <w:t>Definición del Problema……………………………………………………………………………………………………………………………………...2</w:t>
          </w:r>
        </w:p>
        <w:p w:rsidR="00EC1249" w:rsidRDefault="00EC1249" w:rsidP="00EC1249">
          <w:r>
            <w:t>Analisis………………………………………………………………………………………………………………………………………………………………3</w:t>
          </w:r>
        </w:p>
        <w:p w:rsidR="00EC1249" w:rsidRPr="00EC1249" w:rsidRDefault="00EC1249" w:rsidP="00EC1249"/>
        <w:p w:rsidR="00BA3C36" w:rsidRDefault="00EC1249" w:rsidP="00EC1249">
          <w:pPr>
            <w:pStyle w:val="TDC1"/>
          </w:pPr>
          <w:r>
            <w:rPr>
              <w:b/>
              <w:bCs/>
              <w:lang w:val="es-ES"/>
            </w:rPr>
            <w:t xml:space="preserve"> </w:t>
          </w:r>
        </w:p>
      </w:sdtContent>
    </w:sdt>
    <w:p w:rsidR="00BA3C36" w:rsidRDefault="00BA3C36" w:rsidP="00BA3C36">
      <w:pPr>
        <w:sectPr w:rsidR="00BA3C36" w:rsidSect="007F7126">
          <w:headerReference w:type="default" r:id="rId8"/>
          <w:pgSz w:w="12240" w:h="15840"/>
          <w:pgMar w:top="1701" w:right="720" w:bottom="851" w:left="720" w:header="709" w:footer="709" w:gutter="0"/>
          <w:cols w:space="708"/>
          <w:docGrid w:linePitch="360"/>
        </w:sectPr>
      </w:pPr>
    </w:p>
    <w:p w:rsidR="00BA3C36" w:rsidRDefault="00BA3C36" w:rsidP="00BA3C36">
      <w:pPr>
        <w:pStyle w:val="Ttulo1"/>
      </w:pPr>
      <w:r>
        <w:lastRenderedPageBreak/>
        <w:t>Análisis</w:t>
      </w:r>
    </w:p>
    <w:sdt>
      <w:sdtPr>
        <w:alias w:val="Análisis"/>
        <w:tag w:val="Análisis"/>
        <w:id w:val="-1137634264"/>
        <w:placeholder>
          <w:docPart w:val="E640DB87166D4AF598D986413EC16BDF"/>
        </w:placeholder>
      </w:sdtPr>
      <w:sdtEndPr/>
      <w:sdtContent>
        <w:p w:rsidR="00034B38" w:rsidRDefault="00034B38" w:rsidP="00034B38">
          <w:r>
            <w:t>SalesSoftt:</w:t>
          </w:r>
        </w:p>
        <w:p w:rsidR="005032DF" w:rsidRPr="00034B38" w:rsidRDefault="00034B38" w:rsidP="00034B38">
          <w:r>
            <w:t>1 - Inventario:</w:t>
          </w:r>
          <w:r w:rsidR="005032DF" w:rsidRPr="00034B38">
            <w:tab/>
            <w:t>Todos los ar</w:t>
          </w:r>
          <w:r w:rsidRPr="00034B38">
            <w:t>tículos existentes en la tienda, necesito saber cuáles son, registrarlos y cuanto es el mínimo que puedo tener en el inventario de cada producto.</w:t>
          </w:r>
        </w:p>
        <w:p w:rsidR="005032DF" w:rsidRDefault="00034B38" w:rsidP="00034B38">
          <w:r>
            <w:t>2-</w:t>
          </w:r>
          <w:r w:rsidR="005032DF" w:rsidRPr="00034B38">
            <w:t xml:space="preserve"> Facturación</w:t>
          </w:r>
          <w:r>
            <w:t xml:space="preserve">: Una </w:t>
          </w:r>
          <w:r w:rsidR="005032DF" w:rsidRPr="00034B38">
            <w:t>Interfaz de c</w:t>
          </w:r>
          <w:r>
            <w:t xml:space="preserve">aja para facturar los productos, que el cajer@ entienda, y generar una factura que puede tener  una cantidad indefinida de productos </w:t>
          </w:r>
        </w:p>
        <w:p w:rsidR="00034B38" w:rsidRPr="00034B38" w:rsidRDefault="00034B38" w:rsidP="00034B38">
          <w:r>
            <w:t>3-Clientes:</w:t>
          </w:r>
        </w:p>
        <w:p w:rsidR="005032DF" w:rsidRDefault="005032DF" w:rsidP="00034B38">
          <w:r w:rsidRPr="00034B38">
            <w:t>* Miembros del Club de Compras de la Tienda</w:t>
          </w:r>
          <w:r w:rsidR="00034B38">
            <w:t>, a todos los miembros de la tienda, tienen un 10 % de descuento automáticamente,  tengo que saber cuáles son miembros y una opción para agregar los nuevos miembros.</w:t>
          </w:r>
        </w:p>
        <w:p w:rsidR="005032DF" w:rsidRPr="00034B38" w:rsidRDefault="005032DF" w:rsidP="00034B38">
          <w:r w:rsidRPr="00034B38">
            <w:t>* Forma de Pago - (Al contado, Tarjeta o Efectivo)</w:t>
          </w:r>
          <w:r w:rsidR="00EC1249">
            <w:t xml:space="preserve"> : tengo que saber en </w:t>
          </w:r>
          <w:r w:rsidR="00650326">
            <w:t>qué</w:t>
          </w:r>
          <w:r w:rsidR="00EC1249">
            <w:t xml:space="preserve"> forma pagara el cliente a la hora de comprar y saber si tiene crédito..</w:t>
          </w:r>
        </w:p>
        <w:p w:rsidR="005032DF" w:rsidRPr="00034B38" w:rsidRDefault="00EC1249" w:rsidP="00034B38">
          <w:r>
            <w:t xml:space="preserve">Cliente Sin Membresía: tendremos  que obtener los datos como nombre, </w:t>
          </w:r>
          <w:r w:rsidR="00650326">
            <w:t>teléfono</w:t>
          </w:r>
          <w:r>
            <w:t xml:space="preserve"> y </w:t>
          </w:r>
          <w:r w:rsidR="00650326">
            <w:t>dirección</w:t>
          </w:r>
          <w:r>
            <w:t xml:space="preserve"> para poder generar la factura</w:t>
          </w:r>
        </w:p>
        <w:p w:rsidR="005032DF" w:rsidRDefault="00EC1249" w:rsidP="00034B38">
          <w:r>
            <w:t xml:space="preserve">4- Almacenes: los almacenes deben estar organizados por  Almacenes, Áreas y Estantes </w:t>
          </w:r>
        </w:p>
        <w:p w:rsidR="005032DF" w:rsidRPr="00034B38" w:rsidRDefault="00EC1249" w:rsidP="00034B38">
          <w:r>
            <w:t xml:space="preserve">5-  Reporte </w:t>
          </w:r>
        </w:p>
        <w:p w:rsidR="005032DF" w:rsidRPr="00034B38" w:rsidRDefault="005032DF" w:rsidP="00034B38">
          <w:r w:rsidRPr="00034B38">
            <w:t>* Imprimir Facturas por Caja y Cobros - Por día</w:t>
          </w:r>
        </w:p>
        <w:p w:rsidR="005032DF" w:rsidRPr="00034B38" w:rsidRDefault="005032DF" w:rsidP="00034B38">
          <w:r w:rsidRPr="00034B38">
            <w:t>* El REAL REPORTE: Se desea tener un reporte que muestre para cada almacén cuántos y cuáles productos fueron despachados, y un cuadro que muestre cuáles productos están en su nivel de reorden (baja existencia).Para gestionar la facturación, cada empleado tiene un usuario y contraseña que le permite registrar facturas en un cuadre independiente de los demás facturadores. Los facturadores pueden registrar nuevas facturas, crear nuevos clientes, modificar datos no identificadores de clientes, añadir productos a facturas, registrar cobros e imprimir facturas. Sólo los empleados supervisores podrán modificar facturas que no hayan sido cobradas. (PENDIENTE!!)</w:t>
          </w:r>
        </w:p>
        <w:p w:rsidR="005032DF" w:rsidRPr="00034B38" w:rsidRDefault="00EC1249" w:rsidP="00034B38">
          <w:r>
            <w:t xml:space="preserve">6-Configuración Usuarios: tendremos varios tipos de usuarios (Facturador, Gerente, Supervisores, Administradores de Sistema) los cuales deben ser registrado al programa pueden ser modificados, el programa debe dar seguridad de información y ciertos tipo de usuario tienen  límites de acceso  </w:t>
          </w:r>
        </w:p>
        <w:p w:rsidR="00BA3C36" w:rsidRPr="00034B38" w:rsidRDefault="00FC1881" w:rsidP="00034B38"/>
      </w:sdtContent>
    </w:sdt>
    <w:p w:rsidR="00BA3C36" w:rsidRPr="00034B38" w:rsidRDefault="00BA3C36" w:rsidP="00034B38">
      <w:r w:rsidRPr="00034B38">
        <w:br w:type="page"/>
      </w:r>
    </w:p>
    <w:p w:rsidR="00BA3C36" w:rsidRDefault="00EF48AA" w:rsidP="00EF48AA">
      <w:pPr>
        <w:pStyle w:val="Ttulo1"/>
      </w:pPr>
      <w:r>
        <w:lastRenderedPageBreak/>
        <w:t>Diseño</w:t>
      </w:r>
    </w:p>
    <w:sdt>
      <w:sdtPr>
        <w:alias w:val="Diseño"/>
        <w:tag w:val="Diseño"/>
        <w:id w:val="-2123360990"/>
        <w:placeholder>
          <w:docPart w:val="2F079D2CF73D415896FEF7837CD1EA67"/>
        </w:placeholder>
      </w:sdtPr>
      <w:sdtEndPr/>
      <w:sdtContent>
        <w:p w:rsidR="00650326" w:rsidRPr="00650326" w:rsidRDefault="00304AA9" w:rsidP="007139AC">
          <w:r>
            <w:t>1,2-</w:t>
          </w:r>
          <w:r w:rsidR="007139AC">
            <w:t xml:space="preserve">Una interfaz gráfica WPF  y una estructura bien definida  con ayuda a los </w:t>
          </w:r>
          <w:r>
            <w:t>usuario (información</w:t>
          </w:r>
          <w:r w:rsidR="007139AC">
            <w:t xml:space="preserve"> desde la web sobre los </w:t>
          </w:r>
          <w:r>
            <w:t>productos)</w:t>
          </w:r>
        </w:p>
        <w:p w:rsidR="00650326" w:rsidRPr="00650326" w:rsidRDefault="00650326" w:rsidP="00BB19F6">
          <w:r w:rsidRPr="00650326">
            <w:t>3-</w:t>
          </w:r>
          <w:r w:rsidR="00BB19F6">
            <w:t>Generar ID a cada cliente</w:t>
          </w:r>
          <w:r w:rsidR="00304AA9">
            <w:t>( estos se generan automáticamente por el sistema )</w:t>
          </w:r>
          <w:r w:rsidR="00BB19F6">
            <w:t xml:space="preserve"> y poder agregarlo a la base de datos.</w:t>
          </w:r>
        </w:p>
        <w:p w:rsidR="00650326" w:rsidRPr="00650326" w:rsidRDefault="00650326" w:rsidP="00650326">
          <w:r w:rsidRPr="00650326">
            <w:t xml:space="preserve">4- </w:t>
          </w:r>
          <w:r w:rsidR="007139AC">
            <w:t xml:space="preserve">Una base de datos </w:t>
          </w:r>
          <w:r w:rsidR="00BB19F6">
            <w:t xml:space="preserve">en la web  para poder tener facilidad y movilidad,  por facilidad web (MYSQL) </w:t>
          </w:r>
          <w:r w:rsidRPr="00650326">
            <w:t xml:space="preserve"> </w:t>
          </w:r>
        </w:p>
        <w:p w:rsidR="00650326" w:rsidRPr="00650326" w:rsidRDefault="00650326" w:rsidP="007139AC">
          <w:r w:rsidRPr="00650326">
            <w:t xml:space="preserve">5-  </w:t>
          </w:r>
          <w:r w:rsidR="007139AC">
            <w:t xml:space="preserve">Utilizar </w:t>
          </w:r>
          <w:r w:rsidR="007139AC" w:rsidRPr="007139AC">
            <w:t>crystal report</w:t>
          </w:r>
          <w:r w:rsidR="007139AC">
            <w:t xml:space="preserve"> para poder generar los reportes y facturas  </w:t>
          </w:r>
          <w:r w:rsidR="00304AA9">
            <w:t>( las facturas deben tener un id especifico el cual es generado por nosotros preguntando en el sistema cual fue la última factura )</w:t>
          </w:r>
        </w:p>
        <w:p w:rsidR="00650326" w:rsidRDefault="00650326" w:rsidP="00650326">
          <w:r w:rsidRPr="00650326">
            <w:t>6-</w:t>
          </w:r>
          <w:r w:rsidR="007139AC">
            <w:t>Unas clases estructuradas para poder definir los tipos de usuarios. Cuando él entre al sistema dependiendo tendrá opciones diferente.</w:t>
          </w:r>
        </w:p>
        <w:p w:rsidR="00304AA9" w:rsidRDefault="00304AA9" w:rsidP="00650326"/>
        <w:p w:rsidR="00BB19F6" w:rsidRPr="00650326" w:rsidRDefault="00BB19F6" w:rsidP="00650326"/>
        <w:p w:rsidR="00D36857" w:rsidRDefault="00FC1881" w:rsidP="00650326"/>
      </w:sdtContent>
    </w:sdt>
    <w:p w:rsidR="00D36857" w:rsidRDefault="00D36857">
      <w:r>
        <w:br w:type="page"/>
      </w:r>
    </w:p>
    <w:p w:rsidR="00EF48AA" w:rsidRDefault="00D36857" w:rsidP="00D36857">
      <w:pPr>
        <w:pStyle w:val="Ttulo1"/>
      </w:pPr>
      <w:r>
        <w:lastRenderedPageBreak/>
        <w:t>Código Fuente</w:t>
      </w:r>
    </w:p>
    <w:sdt>
      <w:sdtPr>
        <w:alias w:val="Código Fuente"/>
        <w:tag w:val="Código Fuente"/>
        <w:id w:val="1203750604"/>
        <w:placeholder>
          <w:docPart w:val="7F3BAEF1F63D4DA1BA02603AD01DA58B"/>
        </w:placeholder>
      </w:sdtPr>
      <w:sdtEndPr/>
      <w:sdtContent>
        <w:p w:rsidR="007139AC" w:rsidRDefault="007139AC" w:rsidP="00D36857">
          <w:r>
            <w:t xml:space="preserve">Adjunto </w:t>
          </w:r>
        </w:p>
        <w:p w:rsidR="00D36857" w:rsidRDefault="00FC1881" w:rsidP="00D36857"/>
      </w:sdtContent>
    </w:sdt>
    <w:p w:rsidR="00D36857" w:rsidRDefault="00D36857">
      <w:r>
        <w:br w:type="page"/>
      </w:r>
    </w:p>
    <w:p w:rsidR="00D36857" w:rsidRDefault="008213F4" w:rsidP="008213F4">
      <w:pPr>
        <w:pStyle w:val="Ttulo1"/>
      </w:pPr>
      <w:r>
        <w:lastRenderedPageBreak/>
        <w:t>Condiciones de Error</w:t>
      </w:r>
    </w:p>
    <w:sdt>
      <w:sdtPr>
        <w:alias w:val="Condiciones de Error"/>
        <w:tag w:val="Condiciones de Error"/>
        <w:id w:val="-1674637988"/>
        <w:placeholder>
          <w:docPart w:val="9F4AE5A039984AE98933BD1BEEB3F5A8"/>
        </w:placeholder>
      </w:sdtPr>
      <w:sdtEndPr/>
      <w:sdtContent>
        <w:p w:rsidR="007139AC" w:rsidRDefault="007139AC" w:rsidP="007139AC">
          <w:r>
            <w:t xml:space="preserve">Adjuntos </w:t>
          </w:r>
        </w:p>
        <w:p w:rsidR="00B24BE2" w:rsidRDefault="00FC1881" w:rsidP="007139AC"/>
      </w:sdtContent>
    </w:sdt>
    <w:p w:rsidR="00B24BE2" w:rsidRDefault="00B24BE2" w:rsidP="00B24BE2">
      <w:r>
        <w:br w:type="page"/>
      </w:r>
    </w:p>
    <w:p w:rsidR="008213F4" w:rsidRDefault="00B24BE2" w:rsidP="00B24BE2">
      <w:pPr>
        <w:pStyle w:val="Ttulo1"/>
      </w:pPr>
      <w:r>
        <w:lastRenderedPageBreak/>
        <w:t>Ejemplos de Uso</w:t>
      </w:r>
    </w:p>
    <w:sdt>
      <w:sdtPr>
        <w:alias w:val="Ejemplos de Uso"/>
        <w:tag w:val="Ejemplos de Uso"/>
        <w:id w:val="1820616139"/>
        <w:placeholder>
          <w:docPart w:val="9ABA1076D7CE4FA482749A852B7485C9"/>
        </w:placeholder>
      </w:sdtPr>
      <w:sdtEndPr/>
      <w:sdtContent>
        <w:p w:rsidR="00EA10A9" w:rsidRDefault="00EA10A9" w:rsidP="00EA10A9">
          <w:r>
            <w:t>Adjunto ..</w:t>
          </w:r>
        </w:p>
        <w:p w:rsidR="003720CD" w:rsidRDefault="00FC1881" w:rsidP="00EA10A9"/>
      </w:sdtContent>
    </w:sdt>
    <w:p w:rsidR="003720CD" w:rsidRDefault="003720CD" w:rsidP="003720CD">
      <w:r>
        <w:br w:type="page"/>
      </w:r>
      <w:bookmarkStart w:id="1" w:name="_GoBack"/>
      <w:bookmarkEnd w:id="1"/>
    </w:p>
    <w:p w:rsidR="00B24BE2" w:rsidRDefault="003720CD" w:rsidP="003720CD">
      <w:pPr>
        <w:pStyle w:val="Ttulo1"/>
      </w:pPr>
      <w:r>
        <w:lastRenderedPageBreak/>
        <w:t>Notas al Profesor</w:t>
      </w:r>
    </w:p>
    <w:sdt>
      <w:sdtPr>
        <w:alias w:val="Notas al Profesor"/>
        <w:tag w:val="Notas al Profesor"/>
        <w:id w:val="-1821264740"/>
        <w:placeholder>
          <w:docPart w:val="E1A958AC6C5F46D0B10D67F71B3DDFC1"/>
        </w:placeholder>
        <w:showingPlcHdr/>
      </w:sdtPr>
      <w:sdtEndPr/>
      <w:sdtContent>
        <w:p w:rsidR="003720CD" w:rsidRPr="003720CD" w:rsidRDefault="003720CD" w:rsidP="003720CD">
          <w:r>
            <w:rPr>
              <w:rStyle w:val="Textodelmarcadordeposicin"/>
            </w:rPr>
            <w:t>En caso de que desee hacer un señalamiento al profesor acerca de su trabajo, incluirlo bajo este título al final.</w:t>
          </w:r>
        </w:p>
      </w:sdtContent>
    </w:sdt>
    <w:sectPr w:rsidR="003720CD" w:rsidRPr="003720CD" w:rsidSect="00D36857">
      <w:headerReference w:type="default" r:id="rId9"/>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881" w:rsidRDefault="00FC1881" w:rsidP="00870540">
      <w:pPr>
        <w:spacing w:after="0" w:line="240" w:lineRule="auto"/>
      </w:pPr>
      <w:r>
        <w:separator/>
      </w:r>
    </w:p>
  </w:endnote>
  <w:endnote w:type="continuationSeparator" w:id="0">
    <w:p w:rsidR="00FC1881" w:rsidRDefault="00FC1881"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881" w:rsidRDefault="00FC1881" w:rsidP="00870540">
      <w:pPr>
        <w:spacing w:after="0" w:line="240" w:lineRule="auto"/>
      </w:pPr>
      <w:r>
        <w:separator/>
      </w:r>
    </w:p>
  </w:footnote>
  <w:footnote w:type="continuationSeparator" w:id="0">
    <w:p w:rsidR="00FC1881" w:rsidRDefault="00FC1881"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26" w:rsidRDefault="007F7126" w:rsidP="007F7126">
    <w:pPr>
      <w:pStyle w:val="Encabezado"/>
      <w:tabs>
        <w:tab w:val="left" w:pos="567"/>
      </w:tabs>
      <w:rPr>
        <w:rStyle w:val="Textoennegrita"/>
      </w:rPr>
    </w:pPr>
    <w:r>
      <w:rPr>
        <w:noProof/>
        <w:lang w:val="en-US"/>
      </w:rPr>
      <w:drawing>
        <wp:anchor distT="0" distB="0" distL="114300" distR="114300" simplePos="0" relativeHeight="251657216" behindDoc="0" locked="0" layoutInCell="1" allowOverlap="1" wp14:anchorId="2B281FF5" wp14:editId="3D5EC7EE">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 xml:space="preserve">PONTIFICIA UNIVERSIDAD CATÓLICA MADRE Y MAESTRA </w:t>
    </w:r>
    <w:r w:rsidR="00844AF8">
      <w:rPr>
        <w:rStyle w:val="Textoennegrita"/>
      </w:rPr>
      <w:t>–</w:t>
    </w:r>
    <w:r>
      <w:rPr>
        <w:rStyle w:val="Textoennegrita"/>
      </w:rPr>
      <w:t xml:space="preserve"> PUCMM</w:t>
    </w:r>
    <w:r w:rsidR="00844AF8">
      <w:rPr>
        <w:rStyle w:val="Textoennegrita"/>
      </w:rPr>
      <w:tab/>
    </w:r>
    <w:r w:rsidR="00844AF8">
      <w:rPr>
        <w:rStyle w:val="Textoennegrita"/>
      </w:rPr>
      <w:tab/>
      <w:t>Matrículas:</w:t>
    </w:r>
    <w:r>
      <w:rPr>
        <w:rStyle w:val="Textoennegrita"/>
      </w:rPr>
      <w:br/>
    </w:r>
    <w:r>
      <w:rPr>
        <w:rStyle w:val="Textoennegrita"/>
      </w:rPr>
      <w:tab/>
      <w:t>FACULTAD DE CIENCIAS DE LAS INGENIERÍAS</w:t>
    </w:r>
    <w:r w:rsidR="00844AF8">
      <w:rPr>
        <w:rStyle w:val="Textoennegrita"/>
      </w:rPr>
      <w:tab/>
    </w:r>
    <w:r w:rsidR="00844AF8">
      <w:rPr>
        <w:rStyle w:val="Textoennegrita"/>
      </w:rPr>
      <w:tab/>
    </w:r>
    <w:sdt>
      <w:sdtPr>
        <w:alias w:val="Estudiante 1"/>
        <w:tag w:val="Estudiante 1"/>
        <w:id w:val="-1768694649"/>
        <w:placeholder>
          <w:docPart w:val="B713776DBFC54F0D88A2ADBFB89C1063"/>
        </w:placeholder>
      </w:sdtPr>
      <w:sdtEndPr/>
      <w:sdtContent>
        <w:r w:rsidR="005032DF" w:rsidRPr="005032DF">
          <w:t>20060778</w:t>
        </w:r>
      </w:sdtContent>
    </w:sdt>
  </w:p>
  <w:p w:rsidR="007F7126" w:rsidRDefault="007F7126" w:rsidP="007F7126">
    <w:pPr>
      <w:pStyle w:val="Encabezado"/>
      <w:tabs>
        <w:tab w:val="left" w:pos="567"/>
      </w:tabs>
      <w:rPr>
        <w:rStyle w:val="Textoennegrita"/>
      </w:rPr>
    </w:pPr>
    <w:r>
      <w:rPr>
        <w:rStyle w:val="Textoennegrita"/>
      </w:rPr>
      <w:tab/>
      <w:t>Departamento de Ingeniería en Sistemas y Computación – ISC</w:t>
    </w:r>
    <w:r w:rsidR="00844AF8">
      <w:rPr>
        <w:rStyle w:val="Textoennegrita"/>
      </w:rPr>
      <w:tab/>
    </w:r>
    <w:r w:rsidR="005032DF">
      <w:rPr>
        <w:rStyle w:val="Textoennegrita"/>
      </w:rPr>
      <w:tab/>
    </w:r>
    <w:r w:rsidR="005032DF">
      <w:t>20081175</w:t>
    </w:r>
  </w:p>
  <w:p w:rsidR="007F7126" w:rsidRPr="007F7126" w:rsidRDefault="009205B1" w:rsidP="007F7126">
    <w:pPr>
      <w:pStyle w:val="Encabezado"/>
      <w:tabs>
        <w:tab w:val="left" w:pos="567"/>
      </w:tabs>
      <w:rPr>
        <w:rStyle w:val="Textoennegrita"/>
      </w:rPr>
    </w:pPr>
    <w:r>
      <w:rPr>
        <w:b/>
        <w:bCs/>
        <w:noProof/>
        <w:color w:val="943634" w:themeColor="accent2" w:themeShade="BF"/>
        <w:spacing w:val="5"/>
        <w:lang w:val="en-US"/>
      </w:rPr>
      <mc:AlternateContent>
        <mc:Choice Requires="wps">
          <w:drawing>
            <wp:anchor distT="0" distB="0" distL="114300" distR="114300" simplePos="0" relativeHeight="251661312" behindDoc="0" locked="0" layoutInCell="1" allowOverlap="1" wp14:anchorId="7828CBB3" wp14:editId="501B94DA">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E644A00"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sidR="007F7126">
      <w:rPr>
        <w:rStyle w:val="Textoennegrita"/>
      </w:rPr>
      <w:tab/>
      <w:t>Asignatura: Programación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C36" w:rsidRDefault="00BA3C36" w:rsidP="007F7126">
    <w:pPr>
      <w:pStyle w:val="Encabezado"/>
      <w:tabs>
        <w:tab w:val="left" w:pos="567"/>
      </w:tabs>
      <w:rPr>
        <w:rStyle w:val="Textoennegrita"/>
      </w:rPr>
    </w:pPr>
    <w:r>
      <w:rPr>
        <w:rStyle w:val="Textoennegrita"/>
      </w:rPr>
      <w:t>Asignatura: ISC-201-P-071 - Programación I</w:t>
    </w:r>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EA10A9">
      <w:rPr>
        <w:rStyle w:val="Textoennegrita"/>
        <w:noProof/>
      </w:rPr>
      <w:t>5</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EA10A9">
      <w:rPr>
        <w:rStyle w:val="Textoennegrita"/>
        <w:noProof/>
      </w:rPr>
      <w:t>6</w:t>
    </w:r>
    <w:r>
      <w:rPr>
        <w:rStyle w:val="Textoennegrita"/>
      </w:rPr>
      <w:fldChar w:fldCharType="end"/>
    </w:r>
  </w:p>
  <w:p w:rsidR="008B0E17" w:rsidRPr="007F7126" w:rsidRDefault="008B0E17" w:rsidP="007F7126">
    <w:pPr>
      <w:pStyle w:val="Encabezado"/>
      <w:tabs>
        <w:tab w:val="left" w:pos="567"/>
      </w:tabs>
      <w:rPr>
        <w:rStyle w:val="Textoennegrita"/>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5CDB0F4F" wp14:editId="5AE73046">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CE99638"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Nombre Asignación"/>
        <w:tag w:val="Nombre Asignación"/>
        <w:id w:val="1121419102"/>
        <w:placeholder>
          <w:docPart w:val="A9968075C088426E9C8F699BF293417E"/>
        </w:placeholder>
        <w:showingPlcHdr/>
      </w:sdtPr>
      <w:sdtEndPr>
        <w:rPr>
          <w:rStyle w:val="Textoennegrita"/>
        </w:rPr>
      </w:sdtEndPr>
      <w:sdtContent>
        <w:r>
          <w:rPr>
            <w:rStyle w:val="Textodelmarcadordeposicin"/>
          </w:rPr>
          <w:t>Escriba aquí el nombre de esta asignación</w:t>
        </w:r>
        <w:r w:rsidRPr="0093150A">
          <w:rPr>
            <w:rStyle w:val="Textodelmarcadordeposicin"/>
          </w:rP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74F10"/>
    <w:multiLevelType w:val="multilevel"/>
    <w:tmpl w:val="C3DC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DF"/>
    <w:rsid w:val="00034B38"/>
    <w:rsid w:val="000970AE"/>
    <w:rsid w:val="000F13B3"/>
    <w:rsid w:val="00304AA9"/>
    <w:rsid w:val="003720CD"/>
    <w:rsid w:val="005032DF"/>
    <w:rsid w:val="005B7324"/>
    <w:rsid w:val="00650326"/>
    <w:rsid w:val="007139AC"/>
    <w:rsid w:val="007F0CC9"/>
    <w:rsid w:val="007F7126"/>
    <w:rsid w:val="008213F4"/>
    <w:rsid w:val="00844AF8"/>
    <w:rsid w:val="00870540"/>
    <w:rsid w:val="008B0E17"/>
    <w:rsid w:val="009205B1"/>
    <w:rsid w:val="00B24BE2"/>
    <w:rsid w:val="00BA3C36"/>
    <w:rsid w:val="00BB19F6"/>
    <w:rsid w:val="00C1522A"/>
    <w:rsid w:val="00D36857"/>
    <w:rsid w:val="00EA10A9"/>
    <w:rsid w:val="00EC1249"/>
    <w:rsid w:val="00EF48AA"/>
    <w:rsid w:val="00FC188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8CA360-2AAE-4096-973A-59691F5D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5032D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Documents\GitHub\SalesSoft_v2\Ana&#769;lisis\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13776DBFC54F0D88A2ADBFB89C1063"/>
        <w:category>
          <w:name w:val="General"/>
          <w:gallery w:val="placeholder"/>
        </w:category>
        <w:types>
          <w:type w:val="bbPlcHdr"/>
        </w:types>
        <w:behaviors>
          <w:behavior w:val="content"/>
        </w:behaviors>
        <w:guid w:val="{2B00C2FD-A553-4906-A07F-0E2FAB3CCBB3}"/>
      </w:docPartPr>
      <w:docPartBody>
        <w:p w:rsidR="00FF4B04" w:rsidRDefault="00076165" w:rsidP="000F13B3">
          <w:pPr>
            <w:rPr>
              <w:rStyle w:val="Textodelmarcadordeposicin"/>
            </w:rPr>
          </w:pPr>
          <w:r w:rsidRPr="0093150A">
            <w:rPr>
              <w:rStyle w:val="Textodelmarcadordeposicin"/>
            </w:rPr>
            <w:t xml:space="preserve">Haga clic aquí para escribir </w:t>
          </w:r>
          <w:r>
            <w:rPr>
              <w:rStyle w:val="Textodelmarcadordeposicin"/>
            </w:rPr>
            <w:t>una escueta definición del problema como haya sido planteado en el curso, es decir, qué debe hacer o qué el programa hace. No se debe exponer aquí nada al</w:t>
          </w:r>
          <w:r>
            <w:rPr>
              <w:rStyle w:val="Textodelmarcadordeposicin"/>
            </w:rPr>
            <w:t xml:space="preserve"> respecto de cómo se hace, sino qué se hace.</w:t>
          </w:r>
        </w:p>
        <w:p w:rsidR="00000000" w:rsidRDefault="00076165">
          <w:pPr>
            <w:pStyle w:val="B713776DBFC54F0D88A2ADBFB89C1063"/>
          </w:pPr>
          <w:r>
            <w:rPr>
              <w:rStyle w:val="Textodelmarcadordeposicin"/>
            </w:rPr>
            <w:t>Incluir en esta parte cualquier definición que el lector requiera saber que se haya usado en el trabajo</w:t>
          </w:r>
          <w:r w:rsidRPr="0093150A">
            <w:rPr>
              <w:rStyle w:val="Textodelmarcadordeposicin"/>
            </w:rPr>
            <w:t>.</w:t>
          </w:r>
        </w:p>
      </w:docPartBody>
    </w:docPart>
    <w:docPart>
      <w:docPartPr>
        <w:name w:val="E640DB87166D4AF598D986413EC16BDF"/>
        <w:category>
          <w:name w:val="General"/>
          <w:gallery w:val="placeholder"/>
        </w:category>
        <w:types>
          <w:type w:val="bbPlcHdr"/>
        </w:types>
        <w:behaviors>
          <w:behavior w:val="content"/>
        </w:behaviors>
        <w:guid w:val="{020A8BF9-7348-45F0-9300-A36C9221A2CE}"/>
      </w:docPartPr>
      <w:docPartBody>
        <w:p w:rsidR="00FF4B04" w:rsidRDefault="00076165" w:rsidP="00BA3C36">
          <w:pPr>
            <w:rPr>
              <w:rStyle w:val="Textodelmarcadordeposicin"/>
            </w:rPr>
          </w:pPr>
          <w:r>
            <w:rPr>
              <w:rStyle w:val="Textodelmarcadordeposicin"/>
            </w:rPr>
            <w:t>En esta parte se espera que usted demuestre que conoce y domina el problema.</w:t>
          </w:r>
        </w:p>
        <w:p w:rsidR="00FF4B04" w:rsidRDefault="00076165" w:rsidP="00BA3C36">
          <w:pPr>
            <w:rPr>
              <w:rStyle w:val="Textodelmarcadordeposicin"/>
            </w:rPr>
          </w:pPr>
          <w:r>
            <w:rPr>
              <w:rStyle w:val="Textodelmarcadordeposicin"/>
            </w:rPr>
            <w:t>La intención de quien realiza</w:t>
          </w:r>
          <w:r>
            <w:rPr>
              <w:rStyle w:val="Textodelmarcadordeposicin"/>
            </w:rPr>
            <w:t xml:space="preserve"> un análisis es que el lector del mismo pueda comprender algo que se plantea, no confundirlo. Recomendamos el uso de varias ideas breves en vez de pocas ideas extensas. No usar verbos en primera persona.</w:t>
          </w:r>
        </w:p>
        <w:p w:rsidR="00000000" w:rsidRDefault="00076165">
          <w:pPr>
            <w:pStyle w:val="E640DB87166D4AF598D986413EC16BDF"/>
          </w:pPr>
          <w:r>
            <w:rPr>
              <w:rStyle w:val="Textodelmarcadordeposicin"/>
            </w:rPr>
            <w:t>En esta parte se espera que usted describa el proble</w:t>
          </w:r>
          <w:r>
            <w:rPr>
              <w:rStyle w:val="Textodelmarcadordeposicin"/>
            </w:rPr>
            <w:t>ma que se plantea y lo descomponga en partes o sub-problemas explicando de qué manera estos módulos o componentes se interrelacionan.</w:t>
          </w:r>
        </w:p>
      </w:docPartBody>
    </w:docPart>
    <w:docPart>
      <w:docPartPr>
        <w:name w:val="2F079D2CF73D415896FEF7837CD1EA67"/>
        <w:category>
          <w:name w:val="General"/>
          <w:gallery w:val="placeholder"/>
        </w:category>
        <w:types>
          <w:type w:val="bbPlcHdr"/>
        </w:types>
        <w:behaviors>
          <w:behavior w:val="content"/>
        </w:behaviors>
        <w:guid w:val="{8E84B5D0-4AB7-4964-859D-9E6F386B5C06}"/>
      </w:docPartPr>
      <w:docPartBody>
        <w:p w:rsidR="00FF4B04" w:rsidRDefault="00076165" w:rsidP="00EF48AA">
          <w:pPr>
            <w:rPr>
              <w:rStyle w:val="Textodelmarcadordeposicin"/>
            </w:rPr>
          </w:pPr>
          <w:r>
            <w:rPr>
              <w:rStyle w:val="Textodelmarcadordeposicin"/>
            </w:rPr>
            <w:t>En esta parte se espera que usted explique qué enfoque ha seleccionado para res</w:t>
          </w:r>
          <w:r>
            <w:rPr>
              <w:rStyle w:val="Textodelmarcadordeposicin"/>
            </w:rPr>
            <w:t>olver el problema en cuestión. Deberá explicar en breves ideas el (los) algoritmo(s) empleado(s), resaltando sus particularidades y las razones por las que lo ha seleccionado frente a otros algoritmos</w:t>
          </w:r>
          <w:r w:rsidRPr="0093150A">
            <w:rPr>
              <w:rStyle w:val="Textodelmarcadordeposicin"/>
            </w:rPr>
            <w:t>.</w:t>
          </w:r>
        </w:p>
        <w:p w:rsidR="00FF4B04" w:rsidRDefault="00076165" w:rsidP="00EF48AA">
          <w:pPr>
            <w:rPr>
              <w:rStyle w:val="Textodelmarcadordeposicin"/>
            </w:rPr>
          </w:pPr>
          <w:r>
            <w:rPr>
              <w:rStyle w:val="Textodelmarcadordeposicin"/>
            </w:rPr>
            <w:t>Se espera que incluya en esta sección los diagramas de</w:t>
          </w:r>
          <w:r>
            <w:rPr>
              <w:rStyle w:val="Textodelmarcadordeposicin"/>
            </w:rPr>
            <w:t xml:space="preserve"> flujo (y/u otros, si aplicasen) que resuelven los principales problemas o componentes de éste. Se acepta el uso de pseudo-código en su defecto. Deberá preferir aquellos enfoques más creativos o innovadores a la hora de diseñar sus aplicaciones.</w:t>
          </w:r>
        </w:p>
        <w:p w:rsidR="00000000" w:rsidRDefault="00076165">
          <w:pPr>
            <w:pStyle w:val="2F079D2CF73D415896FEF7837CD1EA67"/>
          </w:pPr>
          <w:r>
            <w:rPr>
              <w:rStyle w:val="Textodelmarcadordeposicin"/>
            </w:rPr>
            <w:t>En esta se</w:t>
          </w:r>
          <w:r>
            <w:rPr>
              <w:rStyle w:val="Textodelmarcadordeposicin"/>
            </w:rPr>
            <w:t>cción aprenda a explicar el funcionamiento de un código de una manera natural, concisa y clara. Es en esta parte donde se explica cómo se llevan a cabo la ejecución y el objetivo del programa. No “corra” el programa, mas agrupe sentencias que tengan algo e</w:t>
          </w:r>
          <w:r>
            <w:rPr>
              <w:rStyle w:val="Textodelmarcadordeposicin"/>
            </w:rPr>
            <w:t>n común y redacte de qué manera trabajan juntas para generar el resultado esperado.</w:t>
          </w:r>
        </w:p>
      </w:docPartBody>
    </w:docPart>
    <w:docPart>
      <w:docPartPr>
        <w:name w:val="7F3BAEF1F63D4DA1BA02603AD01DA58B"/>
        <w:category>
          <w:name w:val="General"/>
          <w:gallery w:val="placeholder"/>
        </w:category>
        <w:types>
          <w:type w:val="bbPlcHdr"/>
        </w:types>
        <w:behaviors>
          <w:behavior w:val="content"/>
        </w:behaviors>
        <w:guid w:val="{B0CA6E99-84F6-4C78-8FF0-C440E53926D4}"/>
      </w:docPartPr>
      <w:docPartBody>
        <w:p w:rsidR="00000000" w:rsidRDefault="00076165">
          <w:pPr>
            <w:pStyle w:val="7F3BAEF1F63D4DA1BA02603AD01DA58B"/>
          </w:pPr>
          <w:r>
            <w:rPr>
              <w:rStyle w:val="Textodelmarcadordeposicin"/>
            </w:rPr>
            <w:t>Bajo este título se incluye el código fuente del programa a entregar. Deberá siempre anexar al documento el o los archivo(s) fuente para poderlos compilar de manera adecuad</w:t>
          </w:r>
          <w:r>
            <w:rPr>
              <w:rStyle w:val="Textodelmarcadordeposicin"/>
            </w:rPr>
            <w:t>a. Puede adjuntar en un archivo comprimido (.zip o .rar) toda la solución, en caso de que sea necesario y aplique</w:t>
          </w:r>
          <w:r w:rsidRPr="0093150A">
            <w:rPr>
              <w:rStyle w:val="Textodelmarcadordeposicin"/>
            </w:rPr>
            <w:t>.</w:t>
          </w:r>
        </w:p>
      </w:docPartBody>
    </w:docPart>
    <w:docPart>
      <w:docPartPr>
        <w:name w:val="9F4AE5A039984AE98933BD1BEEB3F5A8"/>
        <w:category>
          <w:name w:val="General"/>
          <w:gallery w:val="placeholder"/>
        </w:category>
        <w:types>
          <w:type w:val="bbPlcHdr"/>
        </w:types>
        <w:behaviors>
          <w:behavior w:val="content"/>
        </w:behaviors>
        <w:guid w:val="{EDB79299-55ED-4EFC-A3FC-1A37ABE8C588}"/>
      </w:docPartPr>
      <w:docPartBody>
        <w:p w:rsidR="00FF4B04" w:rsidRDefault="00076165" w:rsidP="008213F4">
          <w:pPr>
            <w:rPr>
              <w:rStyle w:val="Textodelmarcadordeposicin"/>
            </w:rPr>
          </w:pPr>
          <w:r>
            <w:rPr>
              <w:rStyle w:val="Textodelmarcadordeposicin"/>
            </w:rPr>
            <w:t>Por lo general, hay motivos que pueden causar que el usuario de un programa obtenga una anomalía o que el algoritmo usado tenga ciertas restr</w:t>
          </w:r>
          <w:r>
            <w:rPr>
              <w:rStyle w:val="Textodelmarcadordeposicin"/>
            </w:rPr>
            <w:t>icciones de uso. Ejemplo de esto es cuando a un programa que opera con números positivos se le digitan negativos. Ocurre también con funciones que no son capaces de operar con un número muy grande (por ejemplo, el factorial).</w:t>
          </w:r>
        </w:p>
        <w:p w:rsidR="00000000" w:rsidRDefault="00076165">
          <w:pPr>
            <w:pStyle w:val="9F4AE5A039984AE98933BD1BEEB3F5A8"/>
          </w:pPr>
          <w:r>
            <w:rPr>
              <w:rStyle w:val="Textodelmarcadordeposicin"/>
            </w:rPr>
            <w:t>Estas anomalías deben enumerar</w:t>
          </w:r>
          <w:r>
            <w:rPr>
              <w:rStyle w:val="Textodelmarcadordeposicin"/>
            </w:rPr>
            <w:t>se en esta sección del trabajo. Deberá incluir ejemplos de corrida con errores en esta sección donde se contemple el mismo claramente y se pueda visualizar cualquier mensaje de error desplegado. Tenga cuidado al decir que su programa no tiene condiciones d</w:t>
          </w:r>
          <w:r>
            <w:rPr>
              <w:rStyle w:val="Textodelmarcadordeposicin"/>
            </w:rPr>
            <w:t>e error. Quedará luego a consideración del profesor valorar las condiciones de error</w:t>
          </w:r>
          <w:r w:rsidRPr="0093150A">
            <w:rPr>
              <w:rStyle w:val="Textodelmarcadordeposicin"/>
            </w:rPr>
            <w:t>.</w:t>
          </w:r>
        </w:p>
      </w:docPartBody>
    </w:docPart>
    <w:docPart>
      <w:docPartPr>
        <w:name w:val="9ABA1076D7CE4FA482749A852B7485C9"/>
        <w:category>
          <w:name w:val="General"/>
          <w:gallery w:val="placeholder"/>
        </w:category>
        <w:types>
          <w:type w:val="bbPlcHdr"/>
        </w:types>
        <w:behaviors>
          <w:behavior w:val="content"/>
        </w:behaviors>
        <w:guid w:val="{313768C4-AE11-4320-9CDF-A58DB3A8A54C}"/>
      </w:docPartPr>
      <w:docPartBody>
        <w:p w:rsidR="00FF4B04" w:rsidRDefault="00076165" w:rsidP="00B24BE2">
          <w:pPr>
            <w:rPr>
              <w:rStyle w:val="Textodelmarcadordeposicin"/>
            </w:rPr>
          </w:pPr>
          <w:r>
            <w:rPr>
              <w:rStyle w:val="Textodelmarcadordeposicin"/>
            </w:rPr>
            <w:t>Una vez terminado el programa, se realiza una ejecución con datos de prueba y la salida de la corrida. Se incluyen en la documentación bajo este título</w:t>
          </w:r>
          <w:r w:rsidRPr="0093150A">
            <w:rPr>
              <w:rStyle w:val="Textodelmarcadordeposicin"/>
            </w:rPr>
            <w:t>.</w:t>
          </w:r>
        </w:p>
        <w:p w:rsidR="00FF4B04" w:rsidRDefault="00076165" w:rsidP="00B24BE2">
          <w:pPr>
            <w:rPr>
              <w:rStyle w:val="Textodelmarcadordeposicin"/>
            </w:rPr>
          </w:pPr>
          <w:r>
            <w:rPr>
              <w:rStyle w:val="Textodelmarcadordeposicin"/>
            </w:rPr>
            <w:t>Puede anexar capt</w:t>
          </w:r>
          <w:r>
            <w:rPr>
              <w:rStyle w:val="Textodelmarcadordeposicin"/>
            </w:rPr>
            <w:t>uras de pantalla, o puede generar una corrida en texto. Por ejemplo, si el ejecutable se llama “ejemplo.exe”, en la línea de comandos de Windows podemos obtener la salida de la siguiente manera:</w:t>
          </w:r>
        </w:p>
        <w:p w:rsidR="00FF4B04" w:rsidRDefault="00076165" w:rsidP="00B24BE2">
          <w:r>
            <w:rPr>
              <w:b/>
            </w:rPr>
            <w:t>C:\ejemplo.exe &gt; salida.txt</w:t>
          </w:r>
        </w:p>
        <w:p w:rsidR="00000000" w:rsidRDefault="00076165">
          <w:pPr>
            <w:pStyle w:val="9ABA1076D7CE4FA482749A852B7485C9"/>
          </w:pPr>
          <w:r>
            <w:rPr>
              <w:rStyle w:val="Textodelmarcadordeposicin"/>
            </w:rPr>
            <w:t>Esto es lo que llamamos un “redir</w:t>
          </w:r>
          <w:r>
            <w:rPr>
              <w:rStyle w:val="Textodelmarcadordeposicin"/>
            </w:rPr>
            <w:t>eccionamiento”. Al ejecutarse “ejemplo.exe”, en vez de enviar las salidas a la pantalla, las direccionará al archivo “salida.txt”. El mismo es editable y puede incluirlo en su documentación. Si existe un archivo llamado “salida.txt”, será borrado y se crea</w:t>
          </w:r>
          <w:r>
            <w:rPr>
              <w:rStyle w:val="Textodelmarcadordeposicin"/>
            </w:rPr>
            <w:t>rá uno nuevo.</w:t>
          </w:r>
        </w:p>
      </w:docPartBody>
    </w:docPart>
    <w:docPart>
      <w:docPartPr>
        <w:name w:val="E1A958AC6C5F46D0B10D67F71B3DDFC1"/>
        <w:category>
          <w:name w:val="General"/>
          <w:gallery w:val="placeholder"/>
        </w:category>
        <w:types>
          <w:type w:val="bbPlcHdr"/>
        </w:types>
        <w:behaviors>
          <w:behavior w:val="content"/>
        </w:behaviors>
        <w:guid w:val="{46FC820F-D449-4558-9E22-66968AC8175E}"/>
      </w:docPartPr>
      <w:docPartBody>
        <w:p w:rsidR="00000000" w:rsidRDefault="00076165">
          <w:pPr>
            <w:pStyle w:val="E1A958AC6C5F46D0B10D67F71B3DDFC1"/>
          </w:pPr>
          <w:r>
            <w:rPr>
              <w:rStyle w:val="Textodelmarcadordeposicin"/>
            </w:rPr>
            <w:t>En caso de que desee hacer un señalamiento al profesor acerca de su trabajo, incluirlo bajo este título al final.</w:t>
          </w:r>
        </w:p>
      </w:docPartBody>
    </w:docPart>
    <w:docPart>
      <w:docPartPr>
        <w:name w:val="A9968075C088426E9C8F699BF293417E"/>
        <w:category>
          <w:name w:val="General"/>
          <w:gallery w:val="placeholder"/>
        </w:category>
        <w:types>
          <w:type w:val="bbPlcHdr"/>
        </w:types>
        <w:behaviors>
          <w:behavior w:val="content"/>
        </w:behaviors>
        <w:guid w:val="{2DB26760-EC7B-49E0-9B90-605CE3EAF81F}"/>
      </w:docPartPr>
      <w:docPartBody>
        <w:p w:rsidR="00000000" w:rsidRDefault="00076165">
          <w:pPr>
            <w:pStyle w:val="A9968075C088426E9C8F699BF293417E"/>
          </w:pPr>
          <w:r>
            <w:rPr>
              <w:rStyle w:val="Textodelmarcadordeposicin"/>
            </w:rPr>
            <w:t>Escriba aquí el nombre de esta asignación</w:t>
          </w:r>
          <w:r w:rsidRPr="0093150A">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65"/>
    <w:rsid w:val="0007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713776DBFC54F0D88A2ADBFB89C1063">
    <w:name w:val="B713776DBFC54F0D88A2ADBFB89C1063"/>
  </w:style>
  <w:style w:type="paragraph" w:customStyle="1" w:styleId="E640DB87166D4AF598D986413EC16BDF">
    <w:name w:val="E640DB87166D4AF598D986413EC16BDF"/>
  </w:style>
  <w:style w:type="paragraph" w:customStyle="1" w:styleId="2F079D2CF73D415896FEF7837CD1EA67">
    <w:name w:val="2F079D2CF73D415896FEF7837CD1EA67"/>
  </w:style>
  <w:style w:type="paragraph" w:customStyle="1" w:styleId="7F3BAEF1F63D4DA1BA02603AD01DA58B">
    <w:name w:val="7F3BAEF1F63D4DA1BA02603AD01DA58B"/>
  </w:style>
  <w:style w:type="paragraph" w:customStyle="1" w:styleId="9F4AE5A039984AE98933BD1BEEB3F5A8">
    <w:name w:val="9F4AE5A039984AE98933BD1BEEB3F5A8"/>
  </w:style>
  <w:style w:type="paragraph" w:customStyle="1" w:styleId="9ABA1076D7CE4FA482749A852B7485C9">
    <w:name w:val="9ABA1076D7CE4FA482749A852B7485C9"/>
  </w:style>
  <w:style w:type="paragraph" w:customStyle="1" w:styleId="E1A958AC6C5F46D0B10D67F71B3DDFC1">
    <w:name w:val="E1A958AC6C5F46D0B10D67F71B3DDFC1"/>
  </w:style>
  <w:style w:type="paragraph" w:customStyle="1" w:styleId="A9968075C088426E9C8F699BF293417E">
    <w:name w:val="A9968075C088426E9C8F699BF2934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CB4C2-D93F-4B17-BF54-48073D47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Template>
  <TotalTime>564</TotalTime>
  <Pages>9</Pages>
  <Words>815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1</cp:revision>
  <dcterms:created xsi:type="dcterms:W3CDTF">2013-03-12T03:42:00Z</dcterms:created>
  <dcterms:modified xsi:type="dcterms:W3CDTF">2013-03-12T13:06:00Z</dcterms:modified>
</cp:coreProperties>
</file>